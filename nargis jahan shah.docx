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Tr="001B2ABD">
        <w:trPr>
          <w:trHeight w:val="4410"/>
        </w:trPr>
        <w:tc>
          <w:tcPr>
            <w:tcW w:w="3600" w:type="dxa"/>
            <w:vAlign w:val="bottom"/>
          </w:tcPr>
          <w:p w:rsidR="001B2ABD" w:rsidRDefault="005E0507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-2388235</wp:posOffset>
                      </wp:positionV>
                      <wp:extent cx="2286000" cy="2295525"/>
                      <wp:effectExtent l="0" t="0" r="19050" b="28575"/>
                      <wp:wrapNone/>
                      <wp:docPr id="4" name="Flowchart: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2955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40A06A7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4" o:spid="_x0000_s1026" type="#_x0000_t120" style="position:absolute;margin-left:-5.75pt;margin-top:-188.05pt;width:180pt;height:18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" fillcolor="#94b6d2 [3204]" strokecolor="#345c7d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:rsidR="001B2ABD" w:rsidRDefault="00B66AF0" w:rsidP="001B2ABD">
            <w:pPr>
              <w:pStyle w:val="Title"/>
            </w:pPr>
            <w:r>
              <w:t xml:space="preserve">nargis jahan shah </w:t>
            </w:r>
          </w:p>
          <w:p w:rsidR="001B2ABD" w:rsidRDefault="00B66AF0" w:rsidP="00B66AF0">
            <w:pPr>
              <w:pStyle w:val="Subtitle"/>
            </w:pPr>
            <w:r>
              <w:rPr>
                <w:spacing w:val="0"/>
                <w:w w:val="100"/>
              </w:rPr>
              <w:t>SOFTWARE DEVELOPER</w:t>
            </w:r>
          </w:p>
        </w:tc>
        <w:bookmarkStart w:id="0" w:name="_GoBack"/>
        <w:bookmarkEnd w:id="0"/>
      </w:tr>
      <w:tr w:rsidR="001B2ABD" w:rsidTr="001B2ABD">
        <w:tc>
          <w:tcPr>
            <w:tcW w:w="3600" w:type="dxa"/>
          </w:tcPr>
          <w:sdt>
            <w:sdtPr>
              <w:id w:val="-1711873194"/>
              <w:placeholder>
                <w:docPart w:val="70A6C3C76CFE422296C26554FD3BF45A"/>
              </w:placeholder>
              <w:temporary/>
              <w:showingPlcHdr/>
              <w15:appearance w15:val="hidden"/>
            </w:sdtPr>
            <w:sdtEndPr/>
            <w:sdtContent>
              <w:p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:rsidR="00036450" w:rsidRDefault="00036450" w:rsidP="00B66AF0"/>
          <w:p w:rsidR="00036450" w:rsidRDefault="00036450" w:rsidP="00036450"/>
          <w:sdt>
            <w:sdtPr>
              <w:id w:val="-1954003311"/>
              <w:placeholder>
                <w:docPart w:val="8C60041765044F689E01A4CF6BB063DE"/>
              </w:placeholder>
              <w:temporary/>
              <w:showingPlcHdr/>
              <w15:appearance w15:val="hidden"/>
            </w:sdtPr>
            <w:sdtEndPr/>
            <w:sdtContent>
              <w:p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1B601F04242A4AAFB4F842ED1B75D3F3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PHONE:</w:t>
                </w:r>
              </w:p>
            </w:sdtContent>
          </w:sdt>
          <w:p w:rsidR="00FE7392" w:rsidRDefault="00B66AF0" w:rsidP="004D3011">
            <w:r>
              <w:t>8527635475</w:t>
            </w:r>
          </w:p>
          <w:p w:rsidR="00FE7392" w:rsidRDefault="00FE7392" w:rsidP="004D3011"/>
          <w:p w:rsidR="00FE7392" w:rsidRDefault="00FE7392" w:rsidP="004D3011">
            <w:r>
              <w:t>ADDRESS:</w:t>
            </w:r>
          </w:p>
          <w:p w:rsidR="00FE7392" w:rsidRDefault="00FE7392" w:rsidP="004D3011">
            <w:r>
              <w:t>H BLOCK-257 KHADDA COLONY, JAITPUR PART 2 NEW DELHI 1110044</w:t>
            </w:r>
          </w:p>
          <w:p w:rsidR="004D3011" w:rsidRDefault="004D3011" w:rsidP="004D3011"/>
          <w:sdt>
            <w:sdtPr>
              <w:id w:val="-240260293"/>
              <w:placeholder>
                <w:docPart w:val="EB0F59BA02B84D9C85D186C6AF9C95A4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EMAIL:</w:t>
                </w:r>
              </w:p>
            </w:sdtContent>
          </w:sdt>
          <w:p w:rsidR="00036450" w:rsidRPr="00E4381A" w:rsidRDefault="00B66AF0" w:rsidP="004D3011">
            <w:pPr>
              <w:rPr>
                <w:rStyle w:val="Hyperlink"/>
              </w:rPr>
            </w:pPr>
            <w:r>
              <w:t>Nargisjahanshah006@gmail.com</w:t>
            </w:r>
          </w:p>
          <w:sdt>
            <w:sdtPr>
              <w:id w:val="-1444214663"/>
              <w:placeholder>
                <w:docPart w:val="6F6B8CBBB88D4C9EAE164962874848C0"/>
              </w:placeholder>
              <w:temporary/>
              <w:showingPlcHdr/>
              <w15:appearance w15:val="hidden"/>
            </w:sdtPr>
            <w:sdtEndPr/>
            <w:sdtContent>
              <w:p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:rsidR="004D3011" w:rsidRDefault="00B66AF0" w:rsidP="004D3011">
            <w:r>
              <w:t>sketching</w:t>
            </w:r>
          </w:p>
          <w:p w:rsidR="004D3011" w:rsidRDefault="00B66AF0" w:rsidP="004D3011">
            <w:r>
              <w:t>customizing</w:t>
            </w:r>
          </w:p>
          <w:p w:rsidR="004D3011" w:rsidRDefault="00B66AF0" w:rsidP="004D3011">
            <w:r>
              <w:t>reading</w:t>
            </w:r>
          </w:p>
          <w:p w:rsidR="004D3011" w:rsidRPr="004D3011" w:rsidRDefault="004D3011" w:rsidP="00B66AF0"/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E93437DD0D1242D4B017F5CB4DAEEA0D"/>
              </w:placeholder>
              <w:temporary/>
              <w:showingPlcHdr/>
              <w15:appearance w15:val="hidden"/>
            </w:sdtPr>
            <w:sdtEndPr/>
            <w:sdtContent>
              <w:p w:rsidR="001B2ABD" w:rsidRDefault="00E25A26" w:rsidP="00036450">
                <w:pPr>
                  <w:pStyle w:val="Heading2"/>
                </w:pPr>
                <w:r w:rsidRPr="005E0507">
                  <w:rPr>
                    <w:color w:val="548AB7" w:themeColor="accent1" w:themeShade="BF"/>
                  </w:rPr>
                  <w:t>EDUCATION</w:t>
                </w:r>
              </w:p>
            </w:sdtContent>
          </w:sdt>
          <w:p w:rsidR="00036450" w:rsidRPr="00036450" w:rsidRDefault="00B66AF0" w:rsidP="00B359E4">
            <w:pPr>
              <w:pStyle w:val="Heading4"/>
            </w:pPr>
            <w:r>
              <w:t xml:space="preserve">VIVEKANANDA INSTITUTE OF </w:t>
            </w:r>
            <w:r w:rsidR="00FE7392">
              <w:t>PROFESSIONAL STUDIES</w:t>
            </w:r>
          </w:p>
          <w:p w:rsidR="00036450" w:rsidRPr="00B359E4" w:rsidRDefault="00B66AF0" w:rsidP="00B359E4">
            <w:pPr>
              <w:pStyle w:val="Date"/>
            </w:pPr>
            <w:r>
              <w:t>2025</w:t>
            </w:r>
            <w:r w:rsidR="00036450" w:rsidRPr="00B359E4">
              <w:t xml:space="preserve"> - </w:t>
            </w:r>
            <w:r>
              <w:t>28</w:t>
            </w:r>
          </w:p>
          <w:p w:rsidR="00036450" w:rsidRDefault="00B66AF0" w:rsidP="00036450">
            <w:r>
              <w:t>BCA (BACHELOR OF COMPUTER APPLICATION)</w:t>
            </w:r>
          </w:p>
          <w:p w:rsidR="005E0507" w:rsidRDefault="005E0507" w:rsidP="00036450"/>
          <w:p w:rsidR="00036450" w:rsidRPr="00B359E4" w:rsidRDefault="00B66AF0" w:rsidP="00B359E4">
            <w:pPr>
              <w:pStyle w:val="Heading4"/>
            </w:pPr>
            <w:r>
              <w:t>PANCHESHEEL PUBLIC SCHOOL</w:t>
            </w:r>
          </w:p>
          <w:p w:rsidR="00036450" w:rsidRPr="00B359E4" w:rsidRDefault="00B66AF0" w:rsidP="00B359E4">
            <w:pPr>
              <w:pStyle w:val="Date"/>
            </w:pPr>
            <w:r>
              <w:t>2021</w:t>
            </w:r>
            <w:r w:rsidR="00036450" w:rsidRPr="00B359E4">
              <w:t xml:space="preserve"> - </w:t>
            </w:r>
            <w:r>
              <w:t>2022</w:t>
            </w:r>
          </w:p>
          <w:p w:rsidR="00036450" w:rsidRDefault="00B66AF0" w:rsidP="00036450">
            <w:r>
              <w:t>CLASS-X</w:t>
            </w:r>
          </w:p>
          <w:p w:rsidR="00B66AF0" w:rsidRDefault="00B66AF0" w:rsidP="00036450">
            <w:r>
              <w:t>PERCENATGE-93.8%</w:t>
            </w:r>
          </w:p>
          <w:p w:rsidR="00B66AF0" w:rsidRPr="00B66AF0" w:rsidRDefault="00B66AF0" w:rsidP="00036450">
            <w:pPr>
              <w:rPr>
                <w:b/>
              </w:rPr>
            </w:pPr>
            <w:r w:rsidRPr="00B66AF0">
              <w:rPr>
                <w:b/>
              </w:rPr>
              <w:t>JAMAI GIRLS SENIOR SECONDARY SCHOOL</w:t>
            </w:r>
          </w:p>
          <w:p w:rsidR="00B66AF0" w:rsidRDefault="00B66AF0" w:rsidP="00036450">
            <w:r>
              <w:t>2023-24</w:t>
            </w:r>
          </w:p>
          <w:p w:rsidR="00B66AF0" w:rsidRDefault="00B66AF0" w:rsidP="00036450">
            <w:r>
              <w:t>CLASS-XII</w:t>
            </w:r>
          </w:p>
          <w:p w:rsidR="00B66AF0" w:rsidRDefault="00B66AF0" w:rsidP="00036450">
            <w:r>
              <w:t>STREAM-PCM+CS</w:t>
            </w:r>
          </w:p>
          <w:p w:rsidR="00B66AF0" w:rsidRDefault="00B66AF0" w:rsidP="00036450">
            <w:r>
              <w:t>PERCENTAGE=90%</w:t>
            </w:r>
          </w:p>
          <w:sdt>
            <w:sdtPr>
              <w:id w:val="1001553383"/>
              <w:placeholder>
                <w:docPart w:val="9AAD20AFD70D4B31B6DD106E512C2ED8"/>
              </w:placeholder>
              <w:temporary/>
              <w:showingPlcHdr/>
              <w15:appearance w15:val="hidden"/>
            </w:sdtPr>
            <w:sdtEndPr/>
            <w:sdtContent>
              <w:p w:rsidR="00036450" w:rsidRDefault="00036450" w:rsidP="00036450">
                <w:pPr>
                  <w:pStyle w:val="Heading2"/>
                </w:pPr>
                <w:r w:rsidRPr="005E0507">
                  <w:rPr>
                    <w:color w:val="548AB7" w:themeColor="accent1" w:themeShade="BF"/>
                  </w:rPr>
                  <w:t>WORK EXPERIENCE</w:t>
                </w:r>
              </w:p>
            </w:sdtContent>
          </w:sdt>
          <w:p w:rsidR="004D3011" w:rsidRDefault="00FE7392" w:rsidP="00036450"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613C972" wp14:editId="6023DCA6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613410</wp:posOffset>
                      </wp:positionV>
                      <wp:extent cx="4000500" cy="1600200"/>
                      <wp:effectExtent l="0" t="0" r="19050" b="1905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00500" cy="1600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5E0507" w:rsidRDefault="005E0507" w:rsidP="005E0507">
                                  <w:pPr>
                                    <w:shd w:val="clear" w:color="auto" w:fill="E9F0F6" w:themeFill="accent1" w:themeFillTint="33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613C97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1.75pt;margin-top:48.3pt;width:315pt;height:12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" fillcolor="white [3201]" strokeweight=".5pt">
                      <v:textbox>
                        <w:txbxContent>
                          <w:p w:rsidR="005E0507" w:rsidRDefault="005E0507" w:rsidP="005E0507">
                            <w:pPr>
                              <w:shd w:val="clear" w:color="auto" w:fill="E9F0F6" w:themeFill="accent1" w:themeFillTint="33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FRESHER, BUT HIGHLY DEDICATED TOWARDS WORK</w:t>
            </w:r>
          </w:p>
          <w:sdt>
            <w:sdtPr>
              <w:id w:val="1669594239"/>
              <w:placeholder>
                <w:docPart w:val="FF947648F9924AA9BEA647AAAE134565"/>
              </w:placeholder>
              <w:temporary/>
              <w:showingPlcHdr/>
              <w15:appearance w15:val="hidden"/>
            </w:sdtPr>
            <w:sdtEndPr/>
            <w:sdtContent>
              <w:p w:rsidR="00036450" w:rsidRPr="00B66AF0" w:rsidRDefault="00180329" w:rsidP="00B66AF0">
                <w:pPr>
                  <w:pStyle w:val="Heading2"/>
                </w:pPr>
                <w:r w:rsidRPr="005E0507">
                  <w:rPr>
                    <w:rStyle w:val="Heading2Char"/>
                    <w:b/>
                    <w:bCs/>
                    <w:caps/>
                    <w:color w:val="548AB7" w:themeColor="accent1" w:themeShade="BF"/>
                  </w:rPr>
                  <w:t>SKILLS</w:t>
                </w:r>
              </w:p>
            </w:sdtContent>
          </w:sdt>
        </w:tc>
      </w:tr>
    </w:tbl>
    <w:p w:rsidR="0043117B" w:rsidRDefault="005E0507" w:rsidP="000C45FF">
      <w:pPr>
        <w:tabs>
          <w:tab w:val="left" w:pos="990"/>
        </w:tabs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254000</wp:posOffset>
                </wp:positionV>
                <wp:extent cx="3305175" cy="101917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5175" cy="101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E0507" w:rsidRDefault="005E0507" w:rsidP="005E0507">
                            <w:r>
                              <w:t>WEB DEVELOPMENT (HTML, CSS AND JAVA)</w:t>
                            </w:r>
                          </w:p>
                          <w:p w:rsidR="005E0507" w:rsidRDefault="005E0507" w:rsidP="005E0507">
                            <w:r>
                              <w:t>PYTHON</w:t>
                            </w:r>
                          </w:p>
                          <w:p w:rsidR="005E0507" w:rsidRDefault="005E0507" w:rsidP="005E0507">
                            <w:r>
                              <w:t>C LANUAGE</w:t>
                            </w:r>
                          </w:p>
                          <w:p w:rsidR="005E0507" w:rsidRDefault="005E0507" w:rsidP="005E0507"/>
                          <w:p w:rsidR="005E0507" w:rsidRDefault="005E0507" w:rsidP="005E0507"/>
                          <w:p w:rsidR="005E0507" w:rsidRDefault="005E05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7" type="#_x0000_t202" style="position:absolute;margin-left:246pt;margin-top:20pt;width:260.25pt;height:8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" fillcolor="white [3201]" strokeweight=".5pt">
                <v:textbox>
                  <w:txbxContent>
                    <w:p w:rsidR="005E0507" w:rsidRDefault="005E0507" w:rsidP="005E0507">
                      <w:r>
                        <w:t>WEB DEVELOPMENT (HTML, CSS AND JAVA)</w:t>
                      </w:r>
                    </w:p>
                    <w:p w:rsidR="005E0507" w:rsidRDefault="005E0507" w:rsidP="005E0507">
                      <w:r>
                        <w:t>PYTHON</w:t>
                      </w:r>
                    </w:p>
                    <w:p w:rsidR="005E0507" w:rsidRDefault="005E0507" w:rsidP="005E0507">
                      <w:r>
                        <w:t>C LANUAGE</w:t>
                      </w:r>
                    </w:p>
                    <w:p w:rsidR="005E0507" w:rsidRDefault="005E0507" w:rsidP="005E0507"/>
                    <w:p w:rsidR="005E0507" w:rsidRDefault="005E0507" w:rsidP="005E0507"/>
                    <w:p w:rsidR="005E0507" w:rsidRDefault="005E0507"/>
                  </w:txbxContent>
                </v:textbox>
              </v:shape>
            </w:pict>
          </mc:Fallback>
        </mc:AlternateContent>
      </w:r>
    </w:p>
    <w:sectPr w:rsidR="0043117B" w:rsidSect="000C45FF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4C95" w:rsidRDefault="00C64C95" w:rsidP="000C45FF">
      <w:r>
        <w:separator/>
      </w:r>
    </w:p>
  </w:endnote>
  <w:endnote w:type="continuationSeparator" w:id="0">
    <w:p w:rsidR="00C64C95" w:rsidRDefault="00C64C95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4C95" w:rsidRDefault="00C64C95" w:rsidP="000C45FF">
      <w:r>
        <w:separator/>
      </w:r>
    </w:p>
  </w:footnote>
  <w:footnote w:type="continuationSeparator" w:id="0">
    <w:p w:rsidR="00C64C95" w:rsidRDefault="00C64C95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5FF" w:rsidRDefault="000C45F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AF0"/>
    <w:rsid w:val="00036450"/>
    <w:rsid w:val="00094499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E0507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802CA0"/>
    <w:rsid w:val="009260CD"/>
    <w:rsid w:val="00952C25"/>
    <w:rsid w:val="00A2118D"/>
    <w:rsid w:val="00AD76E2"/>
    <w:rsid w:val="00B20152"/>
    <w:rsid w:val="00B359E4"/>
    <w:rsid w:val="00B57D98"/>
    <w:rsid w:val="00B66AF0"/>
    <w:rsid w:val="00B70850"/>
    <w:rsid w:val="00C066B6"/>
    <w:rsid w:val="00C252DE"/>
    <w:rsid w:val="00C37BA1"/>
    <w:rsid w:val="00C4674C"/>
    <w:rsid w:val="00C506CF"/>
    <w:rsid w:val="00C64C95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F60274"/>
    <w:rsid w:val="00F77FB9"/>
    <w:rsid w:val="00FB068F"/>
    <w:rsid w:val="00FE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7ABE5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810-21\AppData\Roaming\Microsoft\Templates\Bol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0A6C3C76CFE422296C26554FD3BF4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3DD326-4DCD-421D-A56D-FF017D8B6A2B}"/>
      </w:docPartPr>
      <w:docPartBody>
        <w:p w:rsidR="00000000" w:rsidRDefault="007D71C5">
          <w:pPr>
            <w:pStyle w:val="70A6C3C76CFE422296C26554FD3BF45A"/>
          </w:pPr>
          <w:r w:rsidRPr="00D5459D">
            <w:t>Profile</w:t>
          </w:r>
        </w:p>
      </w:docPartBody>
    </w:docPart>
    <w:docPart>
      <w:docPartPr>
        <w:name w:val="8C60041765044F689E01A4CF6BB06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EEAF8C-0A6A-485C-8280-C8EEC9CCE4D0}"/>
      </w:docPartPr>
      <w:docPartBody>
        <w:p w:rsidR="00000000" w:rsidRDefault="007D71C5">
          <w:pPr>
            <w:pStyle w:val="8C60041765044F689E01A4CF6BB063DE"/>
          </w:pPr>
          <w:r w:rsidRPr="00CB0055">
            <w:t>Contact</w:t>
          </w:r>
        </w:p>
      </w:docPartBody>
    </w:docPart>
    <w:docPart>
      <w:docPartPr>
        <w:name w:val="1B601F04242A4AAFB4F842ED1B75D3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2A1BA0-BC5B-471A-A79A-32BEBFD7DDF9}"/>
      </w:docPartPr>
      <w:docPartBody>
        <w:p w:rsidR="00000000" w:rsidRDefault="007D71C5">
          <w:pPr>
            <w:pStyle w:val="1B601F04242A4AAFB4F842ED1B75D3F3"/>
          </w:pPr>
          <w:r w:rsidRPr="004D3011">
            <w:t>PHONE:</w:t>
          </w:r>
        </w:p>
      </w:docPartBody>
    </w:docPart>
    <w:docPart>
      <w:docPartPr>
        <w:name w:val="EB0F59BA02B84D9C85D186C6AF9C95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D2A064-9211-4D2E-B6C5-28DB9EDD55B3}"/>
      </w:docPartPr>
      <w:docPartBody>
        <w:p w:rsidR="00000000" w:rsidRDefault="007D71C5">
          <w:pPr>
            <w:pStyle w:val="EB0F59BA02B84D9C85D186C6AF9C95A4"/>
          </w:pPr>
          <w:r w:rsidRPr="004D3011">
            <w:t>EMAIL:</w:t>
          </w:r>
        </w:p>
      </w:docPartBody>
    </w:docPart>
    <w:docPart>
      <w:docPartPr>
        <w:name w:val="6F6B8CBBB88D4C9EAE164962874848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B574D-A76D-4660-A886-00AD8B4C27D7}"/>
      </w:docPartPr>
      <w:docPartBody>
        <w:p w:rsidR="00000000" w:rsidRDefault="007D71C5">
          <w:pPr>
            <w:pStyle w:val="6F6B8CBBB88D4C9EAE164962874848C0"/>
          </w:pPr>
          <w:r w:rsidRPr="00CB0055">
            <w:t>Hobbies</w:t>
          </w:r>
        </w:p>
      </w:docPartBody>
    </w:docPart>
    <w:docPart>
      <w:docPartPr>
        <w:name w:val="E93437DD0D1242D4B017F5CB4DAEEA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80A046-1362-4B4A-A9D6-1BB08AEC550A}"/>
      </w:docPartPr>
      <w:docPartBody>
        <w:p w:rsidR="00000000" w:rsidRDefault="007D71C5">
          <w:pPr>
            <w:pStyle w:val="E93437DD0D1242D4B017F5CB4DAEEA0D"/>
          </w:pPr>
          <w:r w:rsidRPr="00036450">
            <w:t>EDUCATION</w:t>
          </w:r>
        </w:p>
      </w:docPartBody>
    </w:docPart>
    <w:docPart>
      <w:docPartPr>
        <w:name w:val="9AAD20AFD70D4B31B6DD106E512C2E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E52495-E162-414A-AE74-C375EAC3C130}"/>
      </w:docPartPr>
      <w:docPartBody>
        <w:p w:rsidR="00000000" w:rsidRDefault="007D71C5">
          <w:pPr>
            <w:pStyle w:val="9AAD20AFD70D4B31B6DD106E512C2ED8"/>
          </w:pPr>
          <w:r w:rsidRPr="00036450">
            <w:t>WORK EXPERIENCE</w:t>
          </w:r>
        </w:p>
      </w:docPartBody>
    </w:docPart>
    <w:docPart>
      <w:docPartPr>
        <w:name w:val="FF947648F9924AA9BEA647AAAE1345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9210AC-A9DB-49FD-93F5-D2C35EEBC57E}"/>
      </w:docPartPr>
      <w:docPartBody>
        <w:p w:rsidR="00000000" w:rsidRDefault="007D71C5">
          <w:pPr>
            <w:pStyle w:val="FF947648F9924AA9BEA647AAAE134565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1C5"/>
    <w:rsid w:val="007D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36753AF34504182A1852C3F70DD75E8">
    <w:name w:val="A36753AF34504182A1852C3F70DD75E8"/>
  </w:style>
  <w:style w:type="paragraph" w:customStyle="1" w:styleId="F3FEDC198D994E3F858E5E0871F9D58E">
    <w:name w:val="F3FEDC198D994E3F858E5E0871F9D58E"/>
  </w:style>
  <w:style w:type="paragraph" w:customStyle="1" w:styleId="70A6C3C76CFE422296C26554FD3BF45A">
    <w:name w:val="70A6C3C76CFE422296C26554FD3BF45A"/>
  </w:style>
  <w:style w:type="paragraph" w:customStyle="1" w:styleId="F1519D9829F44AAA8DFE425022A383DB">
    <w:name w:val="F1519D9829F44AAA8DFE425022A383DB"/>
  </w:style>
  <w:style w:type="paragraph" w:customStyle="1" w:styleId="8C60041765044F689E01A4CF6BB063DE">
    <w:name w:val="8C60041765044F689E01A4CF6BB063DE"/>
  </w:style>
  <w:style w:type="paragraph" w:customStyle="1" w:styleId="1B601F04242A4AAFB4F842ED1B75D3F3">
    <w:name w:val="1B601F04242A4AAFB4F842ED1B75D3F3"/>
  </w:style>
  <w:style w:type="paragraph" w:customStyle="1" w:styleId="357F81407DD24692BD2748513C16ECBE">
    <w:name w:val="357F81407DD24692BD2748513C16ECBE"/>
  </w:style>
  <w:style w:type="paragraph" w:customStyle="1" w:styleId="20FCC5CDEE634227861E668DE0E0E548">
    <w:name w:val="20FCC5CDEE634227861E668DE0E0E548"/>
  </w:style>
  <w:style w:type="paragraph" w:customStyle="1" w:styleId="8B059A8150E245A0AB3E79AA1E927C50">
    <w:name w:val="8B059A8150E245A0AB3E79AA1E927C50"/>
  </w:style>
  <w:style w:type="paragraph" w:customStyle="1" w:styleId="EB0F59BA02B84D9C85D186C6AF9C95A4">
    <w:name w:val="EB0F59BA02B84D9C85D186C6AF9C95A4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8653820C9A8640C7B84E15C8C2CDF90F">
    <w:name w:val="8653820C9A8640C7B84E15C8C2CDF90F"/>
  </w:style>
  <w:style w:type="paragraph" w:customStyle="1" w:styleId="6F6B8CBBB88D4C9EAE164962874848C0">
    <w:name w:val="6F6B8CBBB88D4C9EAE164962874848C0"/>
  </w:style>
  <w:style w:type="paragraph" w:customStyle="1" w:styleId="20A9A528B2FF46DAA3834EC5BE89855C">
    <w:name w:val="20A9A528B2FF46DAA3834EC5BE89855C"/>
  </w:style>
  <w:style w:type="paragraph" w:customStyle="1" w:styleId="D3758992DA924158B5884E6E949B8129">
    <w:name w:val="D3758992DA924158B5884E6E949B8129"/>
  </w:style>
  <w:style w:type="paragraph" w:customStyle="1" w:styleId="159F279B4C324A1CB750D9B6454CFC84">
    <w:name w:val="159F279B4C324A1CB750D9B6454CFC84"/>
  </w:style>
  <w:style w:type="paragraph" w:customStyle="1" w:styleId="AA829991837E4E929E818A13422C0ED0">
    <w:name w:val="AA829991837E4E929E818A13422C0ED0"/>
  </w:style>
  <w:style w:type="paragraph" w:customStyle="1" w:styleId="E93437DD0D1242D4B017F5CB4DAEEA0D">
    <w:name w:val="E93437DD0D1242D4B017F5CB4DAEEA0D"/>
  </w:style>
  <w:style w:type="paragraph" w:customStyle="1" w:styleId="8BFE24024F784E6BB9F47F1564F49A9A">
    <w:name w:val="8BFE24024F784E6BB9F47F1564F49A9A"/>
  </w:style>
  <w:style w:type="paragraph" w:customStyle="1" w:styleId="7D43DB1230714D28ACD1080E41668C8E">
    <w:name w:val="7D43DB1230714D28ACD1080E41668C8E"/>
  </w:style>
  <w:style w:type="paragraph" w:customStyle="1" w:styleId="6D8B9676E9F44B828991AA1498B05275">
    <w:name w:val="6D8B9676E9F44B828991AA1498B05275"/>
  </w:style>
  <w:style w:type="paragraph" w:customStyle="1" w:styleId="39A2DA0C8EC24CE4A1C90F8BDDBA079F">
    <w:name w:val="39A2DA0C8EC24CE4A1C90F8BDDBA079F"/>
  </w:style>
  <w:style w:type="paragraph" w:customStyle="1" w:styleId="3C3FC412AE91430FB53C662783D1CF8F">
    <w:name w:val="3C3FC412AE91430FB53C662783D1CF8F"/>
  </w:style>
  <w:style w:type="paragraph" w:customStyle="1" w:styleId="4FCBEC446C85416C8140498109E1E198">
    <w:name w:val="4FCBEC446C85416C8140498109E1E198"/>
  </w:style>
  <w:style w:type="paragraph" w:customStyle="1" w:styleId="CC4D380B3A5246B38283B65F7E0EB4A3">
    <w:name w:val="CC4D380B3A5246B38283B65F7E0EB4A3"/>
  </w:style>
  <w:style w:type="paragraph" w:customStyle="1" w:styleId="9AAD20AFD70D4B31B6DD106E512C2ED8">
    <w:name w:val="9AAD20AFD70D4B31B6DD106E512C2ED8"/>
  </w:style>
  <w:style w:type="paragraph" w:customStyle="1" w:styleId="909008D7DE0C4D82B2FD72C3F507C6C6">
    <w:name w:val="909008D7DE0C4D82B2FD72C3F507C6C6"/>
  </w:style>
  <w:style w:type="paragraph" w:customStyle="1" w:styleId="099F78FDCA774DEF88E76702C2730A31">
    <w:name w:val="099F78FDCA774DEF88E76702C2730A31"/>
  </w:style>
  <w:style w:type="paragraph" w:customStyle="1" w:styleId="9BE688FDBE8D4E3988F20E81DB343855">
    <w:name w:val="9BE688FDBE8D4E3988F20E81DB343855"/>
  </w:style>
  <w:style w:type="paragraph" w:customStyle="1" w:styleId="242A8CA0BE9E4AA5BA110CDC6761089D">
    <w:name w:val="242A8CA0BE9E4AA5BA110CDC6761089D"/>
  </w:style>
  <w:style w:type="paragraph" w:customStyle="1" w:styleId="24BEAC56BBF94C269505013CD55C5DE3">
    <w:name w:val="24BEAC56BBF94C269505013CD55C5DE3"/>
  </w:style>
  <w:style w:type="paragraph" w:customStyle="1" w:styleId="29EABD6E0070469A99ED74040A969DA8">
    <w:name w:val="29EABD6E0070469A99ED74040A969DA8"/>
  </w:style>
  <w:style w:type="paragraph" w:customStyle="1" w:styleId="3E192B6C4EE84D35A7F8278524A7EFCA">
    <w:name w:val="3E192B6C4EE84D35A7F8278524A7EFCA"/>
  </w:style>
  <w:style w:type="paragraph" w:customStyle="1" w:styleId="B8733DB0260C4AA689FC32AE5949C84A">
    <w:name w:val="B8733DB0260C4AA689FC32AE5949C84A"/>
  </w:style>
  <w:style w:type="paragraph" w:customStyle="1" w:styleId="5F0990601F3C43C6BD85ACC33B676E8C">
    <w:name w:val="5F0990601F3C43C6BD85ACC33B676E8C"/>
  </w:style>
  <w:style w:type="paragraph" w:customStyle="1" w:styleId="03D6404A6BE142AE91071B68538A41C1">
    <w:name w:val="03D6404A6BE142AE91071B68538A41C1"/>
  </w:style>
  <w:style w:type="paragraph" w:customStyle="1" w:styleId="7BE498FEB11C48EAAC9D9E0FEC8A42AD">
    <w:name w:val="7BE498FEB11C48EAAC9D9E0FEC8A42AD"/>
  </w:style>
  <w:style w:type="paragraph" w:customStyle="1" w:styleId="C13EFAF9BAC94749B5404F5144687EC6">
    <w:name w:val="C13EFAF9BAC94749B5404F5144687EC6"/>
  </w:style>
  <w:style w:type="paragraph" w:customStyle="1" w:styleId="D56CEB6B75244B1C85D9D758F9B5F714">
    <w:name w:val="D56CEB6B75244B1C85D9D758F9B5F714"/>
  </w:style>
  <w:style w:type="paragraph" w:customStyle="1" w:styleId="C3216C651A1141BA9332E209CAB6177B">
    <w:name w:val="C3216C651A1141BA9332E209CAB6177B"/>
  </w:style>
  <w:style w:type="paragraph" w:customStyle="1" w:styleId="E97C1D2BFC4947738BF22167C808CF0C">
    <w:name w:val="E97C1D2BFC4947738BF22167C808CF0C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FF947648F9924AA9BEA647AAAE134565">
    <w:name w:val="FF947648F9924AA9BEA647AAAE1345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3D9B4316-A2C3-46A8-A4AB-C449B0E22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</Template>
  <TotalTime>0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2025-08-20T03:16:00Z</dcterms:created>
  <dcterms:modified xsi:type="dcterms:W3CDTF">2025-08-20T03:48:00Z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